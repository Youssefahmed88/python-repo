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F60" w14:textId="77777777" w:rsidR="00B96E2E" w:rsidRDefault="00393DAC">
      <w:pPr>
        <w:pStyle w:val="Heading1"/>
      </w:pPr>
      <w:r>
        <w:rPr>
          <w:rFonts w:hint="cs"/>
        </w:rPr>
        <w:t xml:space="preserve">Kali </w:t>
      </w:r>
      <w:r>
        <w:t>Commands</w:t>
      </w:r>
      <w:r>
        <w:rPr>
          <w:rFonts w:hint="cs"/>
        </w:rPr>
        <w:t xml:space="preserve"> </w:t>
      </w:r>
    </w:p>
    <w:p w14:paraId="1898E1AC" w14:textId="0218E8E0" w:rsidR="00B96E2E" w:rsidRDefault="00941FA5">
      <w:pPr>
        <w:pStyle w:val="ListBullet"/>
      </w:pPr>
      <w:proofErr w:type="spellStart"/>
      <w:r>
        <w:rPr>
          <w:rFonts w:hint="cs"/>
        </w:rPr>
        <w:t>pw</w:t>
      </w:r>
      <w:r w:rsidR="00393DAC">
        <w:rPr>
          <w:rFonts w:hint="cs"/>
        </w:rPr>
        <w:t>d</w:t>
      </w:r>
      <w:proofErr w:type="spellEnd"/>
      <w:r w:rsidR="00235B0A">
        <w:rPr>
          <w:rFonts w:hint="cs"/>
        </w:rPr>
        <w:t xml:space="preserve">: the place </w:t>
      </w:r>
      <w:r w:rsidR="00146AE5">
        <w:rPr>
          <w:rFonts w:hint="cs"/>
        </w:rPr>
        <w:t>where it is located</w:t>
      </w:r>
    </w:p>
    <w:p w14:paraId="2F1AE670" w14:textId="46DBC6F0" w:rsidR="00374081" w:rsidRDefault="004F3769" w:rsidP="003E6B6D">
      <w:pPr>
        <w:pStyle w:val="ListBullet"/>
        <w:rPr>
          <w:rFonts w:hint="cs"/>
        </w:rPr>
      </w:pPr>
      <w:r>
        <w:rPr>
          <w:rFonts w:hint="cs"/>
        </w:rPr>
        <w:t>l</w:t>
      </w:r>
      <w:r w:rsidR="00D47652">
        <w:rPr>
          <w:rFonts w:hint="cs"/>
        </w:rPr>
        <w:t>s</w:t>
      </w:r>
      <w:r w:rsidR="00374081">
        <w:rPr>
          <w:rFonts w:hint="cs"/>
        </w:rPr>
        <w:t>: the list of folders and files you located in it</w:t>
      </w:r>
    </w:p>
    <w:p w14:paraId="5CEFAF56" w14:textId="641D7D74" w:rsidR="00146AE5" w:rsidRDefault="004F3769">
      <w:pPr>
        <w:pStyle w:val="ListBullet"/>
      </w:pPr>
      <w:r>
        <w:rPr>
          <w:rFonts w:hint="cs"/>
        </w:rPr>
        <w:t>c</w:t>
      </w:r>
      <w:r w:rsidR="00003ACA">
        <w:rPr>
          <w:rFonts w:hint="cs"/>
        </w:rPr>
        <w:t>d</w:t>
      </w:r>
      <w:r w:rsidR="00374081">
        <w:rPr>
          <w:rFonts w:hint="cs"/>
        </w:rPr>
        <w:t xml:space="preserve"> name folder/file</w:t>
      </w:r>
      <w:r w:rsidR="00003ACA">
        <w:rPr>
          <w:rFonts w:hint="cs"/>
        </w:rPr>
        <w:t xml:space="preserve">: Enter in </w:t>
      </w:r>
      <w:r w:rsidR="00374081">
        <w:rPr>
          <w:rFonts w:hint="cs"/>
        </w:rPr>
        <w:t>folder/file</w:t>
      </w:r>
    </w:p>
    <w:p w14:paraId="5A62AE6B" w14:textId="7B28231B" w:rsidR="008F45A7" w:rsidRDefault="008F45A7">
      <w:pPr>
        <w:pStyle w:val="ListBullet"/>
      </w:pPr>
      <w:r>
        <w:rPr>
          <w:rFonts w:hint="cs"/>
        </w:rPr>
        <w:t xml:space="preserve">Cd path: </w:t>
      </w:r>
      <w:r w:rsidR="00EE4A3E">
        <w:rPr>
          <w:rFonts w:hint="cs"/>
        </w:rPr>
        <w:t>Enter direct in the file/folder</w:t>
      </w:r>
    </w:p>
    <w:p w14:paraId="0BCA0444" w14:textId="7C3416DE" w:rsidR="00EA30A8" w:rsidRDefault="009D2668">
      <w:pPr>
        <w:pStyle w:val="ListBullet"/>
      </w:pPr>
      <w:r>
        <w:rPr>
          <w:rFonts w:hint="cs"/>
        </w:rPr>
        <w:t>cd .. : back one step</w:t>
      </w:r>
    </w:p>
    <w:p w14:paraId="755E3E47" w14:textId="629C9B2F" w:rsidR="009D2668" w:rsidRDefault="009D2668">
      <w:pPr>
        <w:pStyle w:val="ListBullet"/>
        <w:rPr>
          <w:rFonts w:hint="cs"/>
        </w:rPr>
      </w:pPr>
      <w:r>
        <w:rPr>
          <w:rFonts w:hint="cs"/>
        </w:rPr>
        <w:t>Cd</w:t>
      </w:r>
      <w:r w:rsidR="009E1E49">
        <w:rPr>
          <w:rFonts w:hint="cs"/>
        </w:rPr>
        <w:t>~: back to kali in one step</w:t>
      </w:r>
    </w:p>
    <w:p w14:paraId="21D2D81F" w14:textId="231FCD4C" w:rsidR="00374081" w:rsidRDefault="004F3769">
      <w:pPr>
        <w:pStyle w:val="ListBullet"/>
      </w:pPr>
      <w:proofErr w:type="spellStart"/>
      <w:r>
        <w:rPr>
          <w:rFonts w:hint="cs"/>
        </w:rPr>
        <w:t>m</w:t>
      </w:r>
      <w:r w:rsidR="001D40EF">
        <w:rPr>
          <w:rFonts w:hint="cs"/>
        </w:rPr>
        <w:t>kdir</w:t>
      </w:r>
      <w:proofErr w:type="spellEnd"/>
      <w:r w:rsidR="001D40EF">
        <w:rPr>
          <w:rFonts w:hint="cs"/>
        </w:rPr>
        <w:t xml:space="preserve">: </w:t>
      </w:r>
      <w:r w:rsidR="004110A0">
        <w:rPr>
          <w:rFonts w:hint="cs"/>
        </w:rPr>
        <w:t>make folder</w:t>
      </w:r>
    </w:p>
    <w:p w14:paraId="265E70FF" w14:textId="7C399455" w:rsidR="004110A0" w:rsidRDefault="004F3769">
      <w:pPr>
        <w:pStyle w:val="ListBullet"/>
      </w:pPr>
      <w:proofErr w:type="spellStart"/>
      <w:r>
        <w:rPr>
          <w:rFonts w:hint="cs"/>
        </w:rPr>
        <w:t>r</w:t>
      </w:r>
      <w:r w:rsidR="004110A0">
        <w:rPr>
          <w:rFonts w:hint="cs"/>
        </w:rPr>
        <w:t>mdir</w:t>
      </w:r>
      <w:proofErr w:type="spellEnd"/>
      <w:r w:rsidR="004110A0">
        <w:rPr>
          <w:rFonts w:hint="cs"/>
        </w:rPr>
        <w:t>: delete folder</w:t>
      </w:r>
    </w:p>
    <w:p w14:paraId="47FC7252" w14:textId="7940D904" w:rsidR="00C057C4" w:rsidRDefault="00C057C4">
      <w:pPr>
        <w:pStyle w:val="ListBullet"/>
      </w:pPr>
      <w:r>
        <w:rPr>
          <w:rFonts w:hint="cs"/>
          <w:rtl/>
        </w:rPr>
        <w:t>•</w:t>
      </w:r>
      <w:r>
        <w:rPr>
          <w:rFonts w:hint="cs"/>
          <w:rtl/>
        </w:rPr>
        <w:tab/>
      </w:r>
      <w:proofErr w:type="spellStart"/>
      <w:r>
        <w:rPr>
          <w:rFonts w:hint="cs"/>
        </w:rPr>
        <w:t>mkdir</w:t>
      </w:r>
      <w:proofErr w:type="spellEnd"/>
      <w:r>
        <w:rPr>
          <w:rFonts w:hint="cs"/>
        </w:rPr>
        <w:t xml:space="preserve"> -p</w:t>
      </w:r>
      <w:r w:rsidR="00CA4B75">
        <w:rPr>
          <w:rFonts w:hint="cs"/>
        </w:rPr>
        <w:t>: create folder with folders inside</w:t>
      </w:r>
      <w:r>
        <w:rPr>
          <w:rFonts w:hint="cs"/>
        </w:rPr>
        <w:t xml:space="preserve"> folder1/folder2/folder3</w:t>
      </w:r>
    </w:p>
    <w:p w14:paraId="59897110" w14:textId="6C1B9930" w:rsidR="00C057C4" w:rsidRDefault="00317A28">
      <w:pPr>
        <w:pStyle w:val="ListBullet"/>
      </w:pPr>
      <w:proofErr w:type="spellStart"/>
      <w:r>
        <w:rPr>
          <w:rFonts w:hint="cs"/>
        </w:rPr>
        <w:t>rm</w:t>
      </w:r>
      <w:proofErr w:type="spellEnd"/>
      <w:r>
        <w:rPr>
          <w:rFonts w:hint="cs"/>
        </w:rPr>
        <w:t xml:space="preserve"> -r</w:t>
      </w:r>
      <w:r w:rsidR="00CE28AF">
        <w:rPr>
          <w:rFonts w:hint="cs"/>
        </w:rPr>
        <w:t xml:space="preserve">: delete folder </w:t>
      </w:r>
      <w:r w:rsidR="00485E88">
        <w:rPr>
          <w:rFonts w:hint="cs"/>
        </w:rPr>
        <w:t>with folders inside</w:t>
      </w:r>
    </w:p>
    <w:p w14:paraId="77E802D1" w14:textId="076BFACB" w:rsidR="00317A28" w:rsidRDefault="00CE28AF">
      <w:pPr>
        <w:pStyle w:val="ListBullet"/>
      </w:pPr>
      <w:r>
        <w:rPr>
          <w:rFonts w:hint="cs"/>
        </w:rPr>
        <w:t>mv</w:t>
      </w:r>
      <w:r w:rsidR="00CA4B75">
        <w:rPr>
          <w:rFonts w:hint="cs"/>
        </w:rPr>
        <w:t xml:space="preserve">: </w:t>
      </w:r>
      <w:r w:rsidR="00D67242">
        <w:rPr>
          <w:rFonts w:hint="cs"/>
        </w:rPr>
        <w:t>move folder1 to inside folder2</w:t>
      </w:r>
    </w:p>
    <w:p w14:paraId="5481054D" w14:textId="1FF35984" w:rsidR="00D67242" w:rsidRDefault="00F71F0F">
      <w:pPr>
        <w:pStyle w:val="ListBullet"/>
        <w:rPr>
          <w:rFonts w:hint="cs"/>
        </w:rPr>
      </w:pPr>
      <w:proofErr w:type="spellStart"/>
      <w:r>
        <w:rPr>
          <w:rFonts w:hint="cs"/>
        </w:rPr>
        <w:t>Cp</w:t>
      </w:r>
      <w:proofErr w:type="spellEnd"/>
      <w:r>
        <w:rPr>
          <w:rFonts w:hint="cs"/>
        </w:rPr>
        <w:t xml:space="preserve"> -r: copy folder1 in folder2</w:t>
      </w:r>
    </w:p>
    <w:p w14:paraId="1ED16F7B" w14:textId="4D122D25" w:rsidR="004110A0" w:rsidRDefault="004F3769">
      <w:pPr>
        <w:pStyle w:val="ListBullet"/>
      </w:pPr>
      <w:r>
        <w:rPr>
          <w:rFonts w:hint="cs"/>
        </w:rPr>
        <w:t>t</w:t>
      </w:r>
      <w:r w:rsidR="00FA1553">
        <w:rPr>
          <w:rFonts w:hint="cs"/>
        </w:rPr>
        <w:t>ouch</w:t>
      </w:r>
      <w:r w:rsidR="00E534C6">
        <w:rPr>
          <w:rFonts w:hint="cs"/>
        </w:rPr>
        <w:t xml:space="preserve"> name file</w:t>
      </w:r>
      <w:r w:rsidR="00FA1553">
        <w:rPr>
          <w:rFonts w:hint="cs"/>
        </w:rPr>
        <w:t>: make text file</w:t>
      </w:r>
    </w:p>
    <w:p w14:paraId="23405949" w14:textId="6737F71E" w:rsidR="00FA1553" w:rsidRDefault="002E0AC5">
      <w:pPr>
        <w:pStyle w:val="ListBullet"/>
      </w:pPr>
      <w:proofErr w:type="spellStart"/>
      <w:r>
        <w:rPr>
          <w:rFonts w:hint="cs"/>
        </w:rPr>
        <w:t>r</w:t>
      </w:r>
      <w:r w:rsidR="000D28D6">
        <w:rPr>
          <w:rFonts w:hint="cs"/>
        </w:rPr>
        <w:t>m</w:t>
      </w:r>
      <w:proofErr w:type="spellEnd"/>
      <w:r w:rsidR="00E534C6">
        <w:rPr>
          <w:rFonts w:hint="cs"/>
        </w:rPr>
        <w:t xml:space="preserve"> name file</w:t>
      </w:r>
      <w:r w:rsidR="000D28D6">
        <w:rPr>
          <w:rFonts w:hint="cs"/>
        </w:rPr>
        <w:t>: delete text file</w:t>
      </w:r>
    </w:p>
    <w:p w14:paraId="690B57DE" w14:textId="20804649" w:rsidR="000D28D6" w:rsidRDefault="002E0AC5">
      <w:pPr>
        <w:pStyle w:val="ListBullet"/>
      </w:pPr>
      <w:r>
        <w:rPr>
          <w:rFonts w:hint="cs"/>
        </w:rPr>
        <w:t>c</w:t>
      </w:r>
      <w:r w:rsidR="00E534C6">
        <w:rPr>
          <w:rFonts w:hint="cs"/>
        </w:rPr>
        <w:t>at</w:t>
      </w:r>
      <w:r>
        <w:rPr>
          <w:rFonts w:hint="cs"/>
        </w:rPr>
        <w:t xml:space="preserve">: reads the file in terminal </w:t>
      </w:r>
    </w:p>
    <w:p w14:paraId="0A2D83C2" w14:textId="2CFA4466" w:rsidR="002E0AC5" w:rsidRDefault="002E0AC5">
      <w:pPr>
        <w:pStyle w:val="ListBullet"/>
      </w:pPr>
      <w:proofErr w:type="spellStart"/>
      <w:r>
        <w:rPr>
          <w:rFonts w:hint="cs"/>
        </w:rPr>
        <w:t>nano</w:t>
      </w:r>
      <w:proofErr w:type="spellEnd"/>
      <w:r w:rsidR="004F3769">
        <w:rPr>
          <w:rFonts w:hint="cs"/>
        </w:rPr>
        <w:t xml:space="preserve">: </w:t>
      </w:r>
      <w:r w:rsidR="00EA30A8">
        <w:rPr>
          <w:rFonts w:hint="cs"/>
        </w:rPr>
        <w:t>edit file</w:t>
      </w:r>
    </w:p>
    <w:p w14:paraId="181ECD3B" w14:textId="73091E24" w:rsidR="009E1E49" w:rsidRDefault="00C538DA">
      <w:pPr>
        <w:pStyle w:val="ListBullet"/>
      </w:pPr>
      <w:proofErr w:type="spellStart"/>
      <w:r>
        <w:rPr>
          <w:rFonts w:hint="cs"/>
        </w:rPr>
        <w:t>Sudo</w:t>
      </w:r>
      <w:proofErr w:type="spellEnd"/>
      <w:r>
        <w:rPr>
          <w:rFonts w:hint="cs"/>
        </w:rPr>
        <w:t xml:space="preserve"> apt update: update kali </w:t>
      </w:r>
    </w:p>
    <w:p w14:paraId="3FD6351A" w14:textId="100DD063" w:rsidR="00C538DA" w:rsidRDefault="00B23813">
      <w:pPr>
        <w:pStyle w:val="ListBullet"/>
      </w:pPr>
      <w:r>
        <w:rPr>
          <w:rFonts w:hint="cs"/>
        </w:rPr>
        <w:t xml:space="preserve">apt full-upgrade </w:t>
      </w:r>
      <w:r w:rsidR="00C23FF0">
        <w:rPr>
          <w:rFonts w:hint="cs"/>
        </w:rPr>
        <w:t xml:space="preserve">-y: upgrade kali </w:t>
      </w:r>
    </w:p>
    <w:p w14:paraId="508680DE" w14:textId="19315341" w:rsidR="00C23FF0" w:rsidRDefault="00C23FF0" w:rsidP="00F06B93">
      <w:pPr>
        <w:pStyle w:val="ListBullet"/>
      </w:pPr>
      <w:r>
        <w:rPr>
          <w:rFonts w:hint="cs"/>
        </w:rPr>
        <w:t xml:space="preserve">Note you can </w:t>
      </w:r>
      <w:r w:rsidR="00B30817">
        <w:rPr>
          <w:rFonts w:hint="cs"/>
        </w:rPr>
        <w:t>type -y separated but then kali will ask you if you want to upgrade or not</w:t>
      </w:r>
    </w:p>
    <w:p w14:paraId="14539ADD" w14:textId="616E45F0" w:rsidR="002303EC" w:rsidRDefault="00D50D69" w:rsidP="00F06B93">
      <w:pPr>
        <w:pStyle w:val="ListBullet"/>
      </w:pPr>
      <w:r>
        <w:rPr>
          <w:rFonts w:hint="cs"/>
        </w:rPr>
        <w:t>t</w:t>
      </w:r>
      <w:r w:rsidR="002303EC">
        <w:rPr>
          <w:rFonts w:hint="cs"/>
        </w:rPr>
        <w:t xml:space="preserve">ype </w:t>
      </w:r>
      <w:r w:rsidR="0039040C">
        <w:rPr>
          <w:rFonts w:hint="cs"/>
        </w:rPr>
        <w:t xml:space="preserve">any command: to </w:t>
      </w:r>
      <w:r w:rsidR="002549B6">
        <w:rPr>
          <w:rFonts w:hint="cs"/>
        </w:rPr>
        <w:t>know type of command internal or external</w:t>
      </w:r>
    </w:p>
    <w:p w14:paraId="5E7DE878" w14:textId="31035F6E" w:rsidR="002549B6" w:rsidRDefault="002549B6" w:rsidP="00F06B93">
      <w:pPr>
        <w:pStyle w:val="ListBullet"/>
      </w:pPr>
      <w:proofErr w:type="spellStart"/>
      <w:r>
        <w:rPr>
          <w:rFonts w:hint="cs"/>
        </w:rPr>
        <w:t>Who</w:t>
      </w:r>
      <w:r w:rsidR="007C2033">
        <w:rPr>
          <w:rFonts w:hint="cs"/>
        </w:rPr>
        <w:t>ami</w:t>
      </w:r>
      <w:proofErr w:type="spellEnd"/>
      <w:r>
        <w:rPr>
          <w:rFonts w:hint="cs"/>
        </w:rPr>
        <w:t>:</w:t>
      </w:r>
      <w:r w:rsidR="00FA3CEB">
        <w:rPr>
          <w:rFonts w:hint="cs"/>
        </w:rPr>
        <w:t xml:space="preserve"> who are you ?</w:t>
      </w:r>
    </w:p>
    <w:p w14:paraId="126E17E8" w14:textId="70781CFA" w:rsidR="00FA3CEB" w:rsidRDefault="007C2033" w:rsidP="00F06B93">
      <w:pPr>
        <w:pStyle w:val="ListBullet"/>
      </w:pPr>
      <w:r>
        <w:rPr>
          <w:rFonts w:hint="cs"/>
        </w:rPr>
        <w:t xml:space="preserve">Who: </w:t>
      </w:r>
      <w:r w:rsidR="001E32E1">
        <w:rPr>
          <w:rFonts w:hint="cs"/>
        </w:rPr>
        <w:t>show you who in your server</w:t>
      </w:r>
    </w:p>
    <w:p w14:paraId="0A02FACA" w14:textId="7AE9F25E" w:rsidR="001E32E1" w:rsidRDefault="001E32E1" w:rsidP="00F06B93">
      <w:pPr>
        <w:pStyle w:val="ListBullet"/>
      </w:pPr>
      <w:r>
        <w:rPr>
          <w:rFonts w:hint="cs"/>
        </w:rPr>
        <w:t>Clear</w:t>
      </w:r>
    </w:p>
    <w:p w14:paraId="7C03F8EE" w14:textId="0DC9CD9A" w:rsidR="001E32E1" w:rsidRDefault="00EB672E" w:rsidP="00EB672E">
      <w:pPr>
        <w:pStyle w:val="ListBullet"/>
        <w:numPr>
          <w:ilvl w:val="0"/>
          <w:numId w:val="0"/>
        </w:numPr>
        <w:ind w:left="432"/>
        <w:rPr>
          <w:rtl/>
        </w:rPr>
      </w:pPr>
      <w:r>
        <w:t>H</w:t>
      </w:r>
      <w:r>
        <w:rPr>
          <w:rFonts w:hint="cs"/>
        </w:rPr>
        <w:t>elp any command</w:t>
      </w:r>
      <w:r w:rsidR="009F7223">
        <w:rPr>
          <w:rFonts w:hint="cs"/>
        </w:rPr>
        <w:t xml:space="preserve"> or man</w:t>
      </w:r>
      <w:r>
        <w:rPr>
          <w:rFonts w:hint="cs"/>
        </w:rPr>
        <w:t xml:space="preserve">: tell you </w:t>
      </w:r>
      <w:r w:rsidR="006B4868">
        <w:rPr>
          <w:rFonts w:hint="cs"/>
        </w:rPr>
        <w:t xml:space="preserve">information about that command </w:t>
      </w:r>
    </w:p>
    <w:p w14:paraId="6353DBC4" w14:textId="64090A53" w:rsidR="00B27224" w:rsidRDefault="009F7223" w:rsidP="00B27224">
      <w:pPr>
        <w:pStyle w:val="ListBullet"/>
        <w:numPr>
          <w:ilvl w:val="0"/>
          <w:numId w:val="0"/>
        </w:numPr>
        <w:ind w:left="432"/>
        <w:rPr>
          <w:rtl/>
        </w:rPr>
      </w:pPr>
      <w:r>
        <w:rPr>
          <w:rFonts w:hint="cs"/>
        </w:rPr>
        <w:t>Date: tell you the date and the time</w:t>
      </w:r>
    </w:p>
    <w:p w14:paraId="5CC520E1" w14:textId="3459F465" w:rsidR="00B27224" w:rsidRDefault="00B27224" w:rsidP="00B27224">
      <w:pPr>
        <w:pStyle w:val="ListBullet"/>
        <w:numPr>
          <w:ilvl w:val="0"/>
          <w:numId w:val="5"/>
        </w:numPr>
        <w:rPr>
          <w:rFonts w:hint="cs"/>
        </w:rPr>
      </w:pP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-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enter </w:t>
      </w:r>
      <w:proofErr w:type="spellStart"/>
      <w:r>
        <w:rPr>
          <w:rFonts w:hint="cs"/>
        </w:rPr>
        <w:t>ifconfig</w:t>
      </w:r>
      <w:proofErr w:type="spellEnd"/>
      <w:r>
        <w:rPr>
          <w:rFonts w:hint="cs"/>
          <w:rtl/>
        </w:rPr>
        <w:t xml:space="preserve">: لمعرفة نطاق الشبكة </w:t>
      </w:r>
      <w:r>
        <w:rPr>
          <w:rFonts w:hint="cs"/>
        </w:rPr>
        <w:t>Network ID</w:t>
      </w:r>
      <w:r>
        <w:rPr>
          <w:rFonts w:hint="cs"/>
          <w:rtl/>
        </w:rPr>
        <w:t xml:space="preserve"> </w:t>
      </w:r>
    </w:p>
    <w:p w14:paraId="07D0FF92" w14:textId="77777777" w:rsidR="008943D2" w:rsidRDefault="008943D2" w:rsidP="008943D2">
      <w:pPr>
        <w:pStyle w:val="ListBullet"/>
        <w:numPr>
          <w:ilvl w:val="0"/>
          <w:numId w:val="5"/>
        </w:numPr>
      </w:pPr>
      <w:r>
        <w:rPr>
          <w:rFonts w:hint="cs"/>
        </w:rPr>
        <w:t>Note</w:t>
      </w:r>
    </w:p>
    <w:p w14:paraId="11F52F02" w14:textId="77E92814" w:rsidR="008943D2" w:rsidRDefault="00B27224" w:rsidP="008943D2">
      <w:pPr>
        <w:pStyle w:val="ListBullet"/>
        <w:numPr>
          <w:ilvl w:val="0"/>
          <w:numId w:val="0"/>
        </w:numPr>
        <w:ind w:left="432"/>
      </w:pPr>
      <w:proofErr w:type="spellStart"/>
      <w:r>
        <w:t>I</w:t>
      </w:r>
      <w:r>
        <w:rPr>
          <w:rFonts w:hint="cs"/>
        </w:rPr>
        <w:t>net</w:t>
      </w:r>
      <w:proofErr w:type="spellEnd"/>
      <w:r>
        <w:rPr>
          <w:rFonts w:hint="cs"/>
        </w:rPr>
        <w:t>=</w:t>
      </w:r>
      <w:proofErr w:type="spellStart"/>
      <w:r>
        <w:rPr>
          <w:rFonts w:hint="cs"/>
        </w:rPr>
        <w:t>ip</w:t>
      </w:r>
      <w:proofErr w:type="spellEnd"/>
      <w:r>
        <w:rPr>
          <w:rFonts w:hint="cs"/>
        </w:rPr>
        <w:t>/</w:t>
      </w:r>
      <w:proofErr w:type="spellStart"/>
      <w:r>
        <w:rPr>
          <w:rFonts w:hint="cs"/>
        </w:rPr>
        <w:t>netmask</w:t>
      </w:r>
      <w:proofErr w:type="spellEnd"/>
      <w:r>
        <w:rPr>
          <w:rFonts w:hint="cs"/>
        </w:rPr>
        <w:t>=</w:t>
      </w:r>
      <w:proofErr w:type="spellStart"/>
      <w:r>
        <w:rPr>
          <w:rFonts w:hint="cs"/>
        </w:rPr>
        <w:t>subnetmak</w:t>
      </w:r>
      <w:proofErr w:type="spellEnd"/>
    </w:p>
    <w:p w14:paraId="46B36F44" w14:textId="5F36BFE0" w:rsidR="008943D2" w:rsidRDefault="00673FC2" w:rsidP="008943D2">
      <w:pPr>
        <w:pStyle w:val="ListBullet"/>
        <w:numPr>
          <w:ilvl w:val="0"/>
          <w:numId w:val="5"/>
        </w:numPr>
        <w:rPr>
          <w:rtl/>
        </w:rPr>
      </w:pPr>
      <w:r>
        <w:rPr>
          <w:rFonts w:hint="cs"/>
        </w:rPr>
        <w:t xml:space="preserve">To Create </w:t>
      </w:r>
      <w:proofErr w:type="spellStart"/>
      <w:r>
        <w:rPr>
          <w:rFonts w:hint="cs"/>
        </w:rPr>
        <w:t>ip</w:t>
      </w:r>
      <w:proofErr w:type="spellEnd"/>
      <w:r>
        <w:rPr>
          <w:rFonts w:hint="cs"/>
        </w:rPr>
        <w:t xml:space="preserve"> address: </w:t>
      </w:r>
      <w:proofErr w:type="spellStart"/>
      <w:r>
        <w:rPr>
          <w:rFonts w:hint="cs"/>
        </w:rPr>
        <w:t>ifconfig</w:t>
      </w:r>
      <w:proofErr w:type="spellEnd"/>
      <w:r>
        <w:rPr>
          <w:rFonts w:hint="cs"/>
        </w:rPr>
        <w:t xml:space="preserve"> eth0 </w:t>
      </w:r>
      <w:proofErr w:type="spellStart"/>
      <w:r w:rsidR="0072068D">
        <w:rPr>
          <w:rFonts w:hint="cs"/>
        </w:rPr>
        <w:t>ip</w:t>
      </w:r>
      <w:proofErr w:type="spellEnd"/>
      <w:r w:rsidR="0072068D">
        <w:rPr>
          <w:rFonts w:hint="cs"/>
        </w:rPr>
        <w:t xml:space="preserve"> </w:t>
      </w:r>
      <w:proofErr w:type="spellStart"/>
      <w:r w:rsidR="0072068D">
        <w:rPr>
          <w:rFonts w:hint="cs"/>
        </w:rPr>
        <w:t>netmask</w:t>
      </w:r>
      <w:proofErr w:type="spellEnd"/>
      <w:r w:rsidR="0072068D">
        <w:rPr>
          <w:rFonts w:hint="cs"/>
        </w:rPr>
        <w:t xml:space="preserve"> .. enter</w:t>
      </w:r>
    </w:p>
    <w:p w14:paraId="2B9C0C45" w14:textId="77777777" w:rsidR="008943D2" w:rsidRDefault="008943D2" w:rsidP="008943D2">
      <w:pPr>
        <w:pStyle w:val="ListBullet"/>
        <w:numPr>
          <w:ilvl w:val="0"/>
          <w:numId w:val="0"/>
        </w:numPr>
        <w:ind w:left="792"/>
      </w:pPr>
    </w:p>
    <w:p w14:paraId="24448914" w14:textId="77777777" w:rsidR="00B27224" w:rsidRDefault="00B27224" w:rsidP="00EB672E">
      <w:pPr>
        <w:pStyle w:val="ListBullet"/>
        <w:numPr>
          <w:ilvl w:val="0"/>
          <w:numId w:val="0"/>
        </w:numPr>
        <w:ind w:left="432"/>
        <w:rPr>
          <w:rFonts w:hint="cs"/>
        </w:rPr>
      </w:pPr>
    </w:p>
    <w:p w14:paraId="744B7F3B" w14:textId="77777777" w:rsidR="00B27224" w:rsidRDefault="00B27224" w:rsidP="00EB672E">
      <w:pPr>
        <w:pStyle w:val="ListBullet"/>
        <w:numPr>
          <w:ilvl w:val="0"/>
          <w:numId w:val="0"/>
        </w:numPr>
        <w:ind w:left="432"/>
        <w:rPr>
          <w:rtl/>
        </w:rPr>
      </w:pPr>
    </w:p>
    <w:p w14:paraId="1494892A" w14:textId="77777777" w:rsidR="009F7223" w:rsidRDefault="009F7223" w:rsidP="00EB672E">
      <w:pPr>
        <w:pStyle w:val="ListBullet"/>
        <w:numPr>
          <w:ilvl w:val="0"/>
          <w:numId w:val="0"/>
        </w:numPr>
        <w:ind w:left="432"/>
        <w:rPr>
          <w:rFonts w:hint="cs"/>
        </w:rPr>
      </w:pPr>
    </w:p>
    <w:p w14:paraId="3C163503" w14:textId="77777777" w:rsidR="00B96E2E" w:rsidRDefault="00000000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B96E2E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B66D" w14:textId="77777777" w:rsidR="00173369" w:rsidRDefault="00173369">
      <w:r>
        <w:separator/>
      </w:r>
    </w:p>
    <w:p w14:paraId="465A2414" w14:textId="77777777" w:rsidR="00173369" w:rsidRDefault="00173369"/>
  </w:endnote>
  <w:endnote w:type="continuationSeparator" w:id="0">
    <w:p w14:paraId="6CA2CD2A" w14:textId="77777777" w:rsidR="00173369" w:rsidRDefault="00173369">
      <w:r>
        <w:continuationSeparator/>
      </w:r>
    </w:p>
    <w:p w14:paraId="3CA5C728" w14:textId="77777777" w:rsidR="00173369" w:rsidRDefault="001733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E14D8" w14:textId="77777777" w:rsidR="00B96E2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9608" w14:textId="77777777" w:rsidR="00173369" w:rsidRDefault="00173369">
      <w:r>
        <w:separator/>
      </w:r>
    </w:p>
    <w:p w14:paraId="5E36A498" w14:textId="77777777" w:rsidR="00173369" w:rsidRDefault="00173369"/>
  </w:footnote>
  <w:footnote w:type="continuationSeparator" w:id="0">
    <w:p w14:paraId="6F7C341D" w14:textId="77777777" w:rsidR="00173369" w:rsidRDefault="00173369">
      <w:r>
        <w:continuationSeparator/>
      </w:r>
    </w:p>
    <w:p w14:paraId="0AE83F4A" w14:textId="77777777" w:rsidR="00173369" w:rsidRDefault="001733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92693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627"/>
    <w:multiLevelType w:val="hybridMultilevel"/>
    <w:tmpl w:val="A5F42810"/>
    <w:lvl w:ilvl="0" w:tplc="FFFFFFFF">
      <w:numFmt w:val="bullet"/>
      <w:lvlText w:val="•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3481533">
    <w:abstractNumId w:val="1"/>
  </w:num>
  <w:num w:numId="2" w16cid:durableId="2025017498">
    <w:abstractNumId w:val="0"/>
  </w:num>
  <w:num w:numId="3" w16cid:durableId="1615944620">
    <w:abstractNumId w:val="2"/>
  </w:num>
  <w:num w:numId="4" w16cid:durableId="1363282141">
    <w:abstractNumId w:val="4"/>
  </w:num>
  <w:num w:numId="5" w16cid:durableId="44333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AC"/>
    <w:rsid w:val="00003ACA"/>
    <w:rsid w:val="0006622F"/>
    <w:rsid w:val="000D28D6"/>
    <w:rsid w:val="00146AE5"/>
    <w:rsid w:val="00173369"/>
    <w:rsid w:val="001D40EF"/>
    <w:rsid w:val="001E32E1"/>
    <w:rsid w:val="002303EC"/>
    <w:rsid w:val="00235B0A"/>
    <w:rsid w:val="002549B6"/>
    <w:rsid w:val="002E0AC5"/>
    <w:rsid w:val="00317A28"/>
    <w:rsid w:val="00374081"/>
    <w:rsid w:val="0039040C"/>
    <w:rsid w:val="00393DAC"/>
    <w:rsid w:val="003D69A9"/>
    <w:rsid w:val="003E6B6D"/>
    <w:rsid w:val="004110A0"/>
    <w:rsid w:val="00411C7C"/>
    <w:rsid w:val="004159B6"/>
    <w:rsid w:val="0046535B"/>
    <w:rsid w:val="00485E88"/>
    <w:rsid w:val="004F2675"/>
    <w:rsid w:val="004F3769"/>
    <w:rsid w:val="00585883"/>
    <w:rsid w:val="00673FC2"/>
    <w:rsid w:val="006B4868"/>
    <w:rsid w:val="0072068D"/>
    <w:rsid w:val="007933FC"/>
    <w:rsid w:val="007C2033"/>
    <w:rsid w:val="007D6183"/>
    <w:rsid w:val="008943D2"/>
    <w:rsid w:val="008F45A7"/>
    <w:rsid w:val="00941FA5"/>
    <w:rsid w:val="00942CE0"/>
    <w:rsid w:val="009D2668"/>
    <w:rsid w:val="009E1E49"/>
    <w:rsid w:val="009E5BCE"/>
    <w:rsid w:val="009F7223"/>
    <w:rsid w:val="00B23813"/>
    <w:rsid w:val="00B27224"/>
    <w:rsid w:val="00B30817"/>
    <w:rsid w:val="00B96E2E"/>
    <w:rsid w:val="00BC25EC"/>
    <w:rsid w:val="00BE0443"/>
    <w:rsid w:val="00C057C4"/>
    <w:rsid w:val="00C23FF0"/>
    <w:rsid w:val="00C538DA"/>
    <w:rsid w:val="00CA4B75"/>
    <w:rsid w:val="00CE28AF"/>
    <w:rsid w:val="00D47652"/>
    <w:rsid w:val="00D50D69"/>
    <w:rsid w:val="00D67242"/>
    <w:rsid w:val="00E106CB"/>
    <w:rsid w:val="00E534C6"/>
    <w:rsid w:val="00EA30A8"/>
    <w:rsid w:val="00EB672E"/>
    <w:rsid w:val="00EE4A3E"/>
    <w:rsid w:val="00F06B93"/>
    <w:rsid w:val="00F2227C"/>
    <w:rsid w:val="00F71F0F"/>
    <w:rsid w:val="00FA1553"/>
    <w:rsid w:val="00FA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0ADE8"/>
  <w15:chartTrackingRefBased/>
  <w15:docId w15:val="{51D0A4DA-5A58-BE49-8F74-908DE7F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B2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go.microsoft.com/fwlink/?LinkID=52389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49B90A9-AD3F-BD4A-B60F-B353B7DA4D72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{849B90A9-AD3F-BD4A-B60F-B353B7DA4D72}tf50002051.dotx</Template>
  <TotalTime>39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62</cp:revision>
  <dcterms:created xsi:type="dcterms:W3CDTF">2023-01-11T18:44:00Z</dcterms:created>
  <dcterms:modified xsi:type="dcterms:W3CDTF">2023-01-11T19:23:00Z</dcterms:modified>
</cp:coreProperties>
</file>